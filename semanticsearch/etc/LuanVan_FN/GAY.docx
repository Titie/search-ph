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2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2"/>
      </w:tblGrid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307"/>
          <w:jc w:val="center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:rsidR="002A6B6E" w:rsidRPr="002A6B6E" w:rsidRDefault="002A6B6E" w:rsidP="00EA462B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  <w:p w:rsidR="002A6B6E" w:rsidRPr="002A6B6E" w:rsidRDefault="002A6B6E" w:rsidP="00EA462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2A6B6E">
              <w:rPr>
                <w:rFonts w:ascii="Times New Roman" w:hAnsi="Times New Roman"/>
              </w:rPr>
              <w:t>HOÀNG ANH</w:t>
            </w: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576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1458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307"/>
          <w:jc w:val="center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tbRl"/>
          </w:tcPr>
          <w:p w:rsidR="002A6B6E" w:rsidRPr="002A6B6E" w:rsidRDefault="002A6B6E" w:rsidP="00EA462B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  <w:p w:rsidR="002A6B6E" w:rsidRPr="002A6B6E" w:rsidRDefault="002A6B6E" w:rsidP="00EA462B">
            <w:pPr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 w:rsidRPr="002A6B6E">
              <w:rPr>
                <w:rFonts w:ascii="Times New Roman" w:hAnsi="Times New Roman"/>
                <w:lang w:val="de-DE"/>
              </w:rPr>
              <w:t>KHOA HỌC MÁY TÍNH</w:t>
            </w: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307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"/>
          </w:tcPr>
          <w:p w:rsidR="002A6B6E" w:rsidRPr="002A6B6E" w:rsidRDefault="002A6B6E" w:rsidP="00EA462B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b/>
                <w:bCs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162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307"/>
          <w:jc w:val="center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tbRl"/>
          </w:tcPr>
          <w:p w:rsidR="002A6B6E" w:rsidRPr="002A6B6E" w:rsidRDefault="002A6B6E" w:rsidP="00EA462B">
            <w:pPr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</w:p>
          <w:p w:rsidR="002A6B6E" w:rsidRPr="002A6B6E" w:rsidRDefault="002A6B6E" w:rsidP="00EA462B">
            <w:pPr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 w:rsidRPr="002A6B6E">
              <w:rPr>
                <w:rFonts w:ascii="Times New Roman" w:hAnsi="Times New Roman"/>
                <w:lang w:val="de-DE"/>
              </w:rPr>
              <w:t>2012 – 2014</w:t>
            </w: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1422"/>
          <w:jc w:val="center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299"/>
          <w:jc w:val="center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6B6E" w:rsidRPr="002A6B6E" w:rsidRDefault="002A6B6E" w:rsidP="00EA462B">
            <w:pPr>
              <w:spacing w:before="60"/>
              <w:jc w:val="center"/>
              <w:rPr>
                <w:rFonts w:ascii="Times New Roman" w:hAnsi="Times New Roman"/>
              </w:rPr>
            </w:pPr>
            <w:r w:rsidRPr="002A6B6E">
              <w:rPr>
                <w:rFonts w:ascii="Times New Roman" w:hAnsi="Times New Roman"/>
              </w:rPr>
              <w:t>HÀ NỘI</w:t>
            </w:r>
          </w:p>
          <w:p w:rsidR="002A6B6E" w:rsidRPr="002A6B6E" w:rsidRDefault="002A6B6E" w:rsidP="00EA462B">
            <w:pPr>
              <w:spacing w:before="60"/>
              <w:jc w:val="center"/>
              <w:rPr>
                <w:rFonts w:ascii="Times New Roman" w:hAnsi="Times New Roman"/>
                <w:lang w:val="de-DE"/>
              </w:rPr>
            </w:pPr>
            <w:r w:rsidRPr="002A6B6E">
              <w:rPr>
                <w:rFonts w:ascii="Times New Roman" w:hAnsi="Times New Roman"/>
              </w:rPr>
              <w:t>2014</w:t>
            </w:r>
          </w:p>
        </w:tc>
      </w:tr>
      <w:tr w:rsidR="002A6B6E" w:rsidRPr="002A6B6E" w:rsidTr="00EA462B">
        <w:tblPrEx>
          <w:tblCellMar>
            <w:top w:w="0" w:type="dxa"/>
            <w:bottom w:w="0" w:type="dxa"/>
          </w:tblCellMar>
        </w:tblPrEx>
        <w:trPr>
          <w:cantSplit/>
          <w:trHeight w:val="1161"/>
          <w:jc w:val="center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6E" w:rsidRPr="002A6B6E" w:rsidRDefault="002A6B6E" w:rsidP="00180FFF">
            <w:pPr>
              <w:jc w:val="center"/>
              <w:rPr>
                <w:rFonts w:ascii="Times New Roman" w:hAnsi="Times New Roman"/>
                <w:lang w:val="de-DE"/>
              </w:rPr>
            </w:pPr>
          </w:p>
        </w:tc>
      </w:tr>
    </w:tbl>
    <w:p w:rsidR="00180FFF" w:rsidRPr="002A6B6E" w:rsidRDefault="00180FFF">
      <w:pPr>
        <w:rPr>
          <w:rFonts w:ascii="Times New Roman" w:hAnsi="Times New Roman"/>
        </w:rPr>
      </w:pPr>
    </w:p>
    <w:sectPr w:rsidR="00180FFF" w:rsidRPr="002A6B6E" w:rsidSect="0021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20"/>
  <w:characterSpacingControl w:val="doNotCompress"/>
  <w:compat/>
  <w:rsids>
    <w:rsidRoot w:val="00EA462B"/>
    <w:rsid w:val="000F1D1C"/>
    <w:rsid w:val="00100716"/>
    <w:rsid w:val="00180FFF"/>
    <w:rsid w:val="0021687B"/>
    <w:rsid w:val="002A6B6E"/>
    <w:rsid w:val="003C7AD8"/>
    <w:rsid w:val="003F1022"/>
    <w:rsid w:val="00466E0D"/>
    <w:rsid w:val="00553659"/>
    <w:rsid w:val="00575D21"/>
    <w:rsid w:val="00721773"/>
    <w:rsid w:val="00AF41CC"/>
    <w:rsid w:val="00CF6E59"/>
    <w:rsid w:val="00D142E0"/>
    <w:rsid w:val="00D17C39"/>
    <w:rsid w:val="00EA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6E"/>
    <w:rPr>
      <w:rFonts w:ascii=".VnTime" w:eastAsia="Times New Roman" w:hAnsi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ava\part\VNM\workspace-172.21.1.145\semanticsearch\etc\LuanVan_FN\GA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GAY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</dc:creator>
  <cp:lastModifiedBy>FPT</cp:lastModifiedBy>
  <cp:revision>1</cp:revision>
  <dcterms:created xsi:type="dcterms:W3CDTF">2014-12-01T03:41:00Z</dcterms:created>
  <dcterms:modified xsi:type="dcterms:W3CDTF">2014-12-01T03:42:00Z</dcterms:modified>
</cp:coreProperties>
</file>